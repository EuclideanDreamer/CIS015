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A09A" w14:textId="6873D58A" w:rsidR="00435B8B" w:rsidRDefault="00435B8B">
      <w:pPr>
        <w:pStyle w:val="NoSpacing"/>
      </w:pPr>
      <w:r>
        <w:t>Bailey</w:t>
      </w:r>
    </w:p>
    <w:p w14:paraId="200AB808" w14:textId="7FDD331B" w:rsidR="00E614DD" w:rsidRDefault="00435B8B">
      <w:pPr>
        <w:pStyle w:val="NoSpacing"/>
      </w:pPr>
      <w:r>
        <w:t>Prof Anderson</w:t>
      </w:r>
    </w:p>
    <w:p w14:paraId="5642D3BC" w14:textId="7E64DDCB" w:rsidR="00E614DD" w:rsidRDefault="00435B8B">
      <w:pPr>
        <w:pStyle w:val="NoSpacing"/>
      </w:pPr>
      <w:r>
        <w:t>Cis015</w:t>
      </w:r>
    </w:p>
    <w:p w14:paraId="0D5BE0E1" w14:textId="534BE5DD" w:rsidR="00E614DD" w:rsidRDefault="00435B8B" w:rsidP="00435B8B">
      <w:pPr>
        <w:pStyle w:val="NoSpacing"/>
      </w:pPr>
      <w:r>
        <w:t>7/4/2022</w:t>
      </w:r>
    </w:p>
    <w:p w14:paraId="21BE3E8E" w14:textId="1A729D50" w:rsidR="00A206B4" w:rsidRDefault="00A206B4" w:rsidP="00435B8B">
      <w:pPr>
        <w:pStyle w:val="NoSpacing"/>
      </w:pPr>
    </w:p>
    <w:p w14:paraId="04E4493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8000"/>
          <w:sz w:val="19"/>
          <w:szCs w:val="19"/>
        </w:rPr>
        <w:t>'Name:      Donut Project</w:t>
      </w:r>
    </w:p>
    <w:p w14:paraId="44D94AA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8000"/>
          <w:sz w:val="19"/>
          <w:szCs w:val="19"/>
        </w:rPr>
        <w:t>'Purpose:   Show prices for coffee shop</w:t>
      </w:r>
    </w:p>
    <w:p w14:paraId="5F10A3D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8000"/>
          <w:sz w:val="19"/>
          <w:szCs w:val="19"/>
        </w:rPr>
        <w:t>'Programer: Bailey Nichols on 4/7/2022</w:t>
      </w:r>
    </w:p>
    <w:p w14:paraId="1C69F5B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803AD45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FF"/>
          <w:sz w:val="19"/>
          <w:szCs w:val="19"/>
        </w:rPr>
        <w:t>Public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Class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2B91AF"/>
          <w:sz w:val="19"/>
          <w:szCs w:val="19"/>
        </w:rPr>
        <w:t>MainForm</w:t>
      </w:r>
    </w:p>
    <w:p w14:paraId="301AF05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Dim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total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Double</w:t>
      </w:r>
    </w:p>
    <w:p w14:paraId="1483A70E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AC8F51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Dim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salesTax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Double</w:t>
      </w:r>
    </w:p>
    <w:p w14:paraId="0C02D7FE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24DC4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Dim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coffee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Double</w:t>
      </w:r>
    </w:p>
    <w:p w14:paraId="752361B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678B3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Dim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donut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Double</w:t>
      </w:r>
    </w:p>
    <w:p w14:paraId="44553EA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551A64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Dim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tax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Double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= 0.06</w:t>
      </w:r>
    </w:p>
    <w:p w14:paraId="78648CD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7C03E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AE68B1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1F33BD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Public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applyTax()</w:t>
      </w:r>
    </w:p>
    <w:p w14:paraId="3B4BBCB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total = total + (total * tax)</w:t>
      </w:r>
    </w:p>
    <w:p w14:paraId="63946E6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5B89A1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salesTax = total * tax</w:t>
      </w:r>
    </w:p>
    <w:p w14:paraId="62BBD22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</w:p>
    <w:p w14:paraId="5A794ABA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349C61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Public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makeTotal()</w:t>
      </w:r>
    </w:p>
    <w:p w14:paraId="4F603B2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total = coffee + donut</w:t>
      </w:r>
    </w:p>
    <w:p w14:paraId="39C977F8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</w:p>
    <w:p w14:paraId="010C3F2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DFC81C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0CA73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9772A58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Private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btnCalculate_Click(sender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Object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886455">
        <w:rPr>
          <w:rFonts w:ascii="Consolas" w:hAnsi="Consolas" w:cs="Consolas"/>
          <w:color w:val="0000FF"/>
          <w:sz w:val="19"/>
          <w:szCs w:val="19"/>
        </w:rPr>
        <w:t>Handles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btnCalculate.Click</w:t>
      </w:r>
    </w:p>
    <w:p w14:paraId="3BA02B2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rbNoCoffee.Checked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0AA3CE43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coffee = 0.0</w:t>
      </w:r>
    </w:p>
    <w:p w14:paraId="492C8D1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4D2CD63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C23AED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rbRegularCoffee.Checked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0FF6347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coffee = 1.5</w:t>
      </w:r>
    </w:p>
    <w:p w14:paraId="73465C1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6D48C3E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B90B9C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rbCappuccino.Checked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1A33018C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coffee = 2.75</w:t>
      </w:r>
    </w:p>
    <w:p w14:paraId="31CF28EF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736220D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692543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6B5646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rbGlazedDounut.Checked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77D878A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donut = 1.05</w:t>
      </w:r>
    </w:p>
    <w:p w14:paraId="4699D7AA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16F380B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69E55F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rbSugarDonut.Checked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5354718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donut = 1.05</w:t>
      </w:r>
    </w:p>
    <w:p w14:paraId="6994BDA8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0A3CBFE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9AF40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rbChocoDonut.Checked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6E8FCA9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donut = 1.25</w:t>
      </w:r>
    </w:p>
    <w:p w14:paraId="1D5AEE5A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4476A5DF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6C6382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rbFilledDonut.Checked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4D65D9DC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donut = 1.5</w:t>
      </w:r>
    </w:p>
    <w:p w14:paraId="576399A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230A4F25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D8B101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AF601E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makeTotal()</w:t>
      </w:r>
    </w:p>
    <w:p w14:paraId="0AB4AF5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B6CEE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tbSubTotal.Text = total.ToString(</w:t>
      </w:r>
      <w:r w:rsidRPr="00886455">
        <w:rPr>
          <w:rFonts w:ascii="Consolas" w:hAnsi="Consolas" w:cs="Consolas"/>
          <w:color w:val="A31515"/>
          <w:sz w:val="19"/>
          <w:szCs w:val="19"/>
        </w:rPr>
        <w:t>"c"</w:t>
      </w:r>
      <w:r w:rsidRPr="00886455">
        <w:rPr>
          <w:rFonts w:ascii="Consolas" w:hAnsi="Consolas" w:cs="Consolas"/>
          <w:color w:val="000000"/>
          <w:sz w:val="19"/>
          <w:szCs w:val="19"/>
        </w:rPr>
        <w:t>)</w:t>
      </w:r>
    </w:p>
    <w:p w14:paraId="102C6643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25BD2D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applyTax()</w:t>
      </w:r>
    </w:p>
    <w:p w14:paraId="67B5167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92AC2B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87BF1B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tbSalesTax.Text = salesTax.ToString(</w:t>
      </w:r>
      <w:r w:rsidRPr="00886455">
        <w:rPr>
          <w:rFonts w:ascii="Consolas" w:hAnsi="Consolas" w:cs="Consolas"/>
          <w:color w:val="A31515"/>
          <w:sz w:val="19"/>
          <w:szCs w:val="19"/>
        </w:rPr>
        <w:t>"c"</w:t>
      </w:r>
      <w:r w:rsidRPr="00886455">
        <w:rPr>
          <w:rFonts w:ascii="Consolas" w:hAnsi="Consolas" w:cs="Consolas"/>
          <w:color w:val="000000"/>
          <w:sz w:val="19"/>
          <w:szCs w:val="19"/>
        </w:rPr>
        <w:t>)</w:t>
      </w:r>
    </w:p>
    <w:p w14:paraId="75F5E00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49FB2B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tbTotalDue.Text = total.ToString(</w:t>
      </w:r>
      <w:r w:rsidRPr="00886455">
        <w:rPr>
          <w:rFonts w:ascii="Consolas" w:hAnsi="Consolas" w:cs="Consolas"/>
          <w:color w:val="A31515"/>
          <w:sz w:val="19"/>
          <w:szCs w:val="19"/>
        </w:rPr>
        <w:t>"c"</w:t>
      </w:r>
      <w:r w:rsidRPr="00886455">
        <w:rPr>
          <w:rFonts w:ascii="Consolas" w:hAnsi="Consolas" w:cs="Consolas"/>
          <w:color w:val="000000"/>
          <w:sz w:val="19"/>
          <w:szCs w:val="19"/>
        </w:rPr>
        <w:t>)</w:t>
      </w:r>
    </w:p>
    <w:p w14:paraId="2D974E2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09EE36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A868BBC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AB704E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</w:p>
    <w:p w14:paraId="5A00455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70EEC0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Private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btnExit_Click(sender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Object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886455">
        <w:rPr>
          <w:rFonts w:ascii="Consolas" w:hAnsi="Consolas" w:cs="Consolas"/>
          <w:color w:val="0000FF"/>
          <w:sz w:val="19"/>
          <w:szCs w:val="19"/>
        </w:rPr>
        <w:t>Handles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btnExit.Click</w:t>
      </w:r>
    </w:p>
    <w:p w14:paraId="228414E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 w:rsidRPr="00886455">
        <w:rPr>
          <w:rFonts w:ascii="Consolas" w:hAnsi="Consolas" w:cs="Consolas"/>
          <w:color w:val="A31515"/>
          <w:sz w:val="19"/>
          <w:szCs w:val="19"/>
        </w:rPr>
        <w:t>"Are you sure you want to Quit?"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86455">
        <w:rPr>
          <w:rFonts w:ascii="Consolas" w:hAnsi="Consolas" w:cs="Consolas"/>
          <w:color w:val="A31515"/>
          <w:sz w:val="19"/>
          <w:szCs w:val="19"/>
        </w:rPr>
        <w:t>"Quit ?"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MessageBoxButtons.OKCancel, MessageBoxIcon.Question) = DialogResult.OK </w:t>
      </w:r>
      <w:r w:rsidRPr="00886455">
        <w:rPr>
          <w:rFonts w:ascii="Consolas" w:hAnsi="Consolas" w:cs="Consolas"/>
          <w:color w:val="0000FF"/>
          <w:sz w:val="19"/>
          <w:szCs w:val="19"/>
        </w:rPr>
        <w:t>Then</w:t>
      </w:r>
    </w:p>
    <w:p w14:paraId="402334B1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</w:p>
    <w:p w14:paraId="21A9426B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If</w:t>
      </w:r>
    </w:p>
    <w:p w14:paraId="7565CDB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</w:p>
    <w:p w14:paraId="5D921DA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9887BCA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Private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DonutBox_Enter(sender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Object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886455">
        <w:rPr>
          <w:rFonts w:ascii="Consolas" w:hAnsi="Consolas" w:cs="Consolas"/>
          <w:color w:val="0000FF"/>
          <w:sz w:val="19"/>
          <w:szCs w:val="19"/>
        </w:rPr>
        <w:t>Handles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DonutBox.Enter</w:t>
      </w:r>
    </w:p>
    <w:p w14:paraId="1401D259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tbSubTotal.Text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24EF4B45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B274C9E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tbSalesTax.Text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7DB305D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F4DF8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tbTotalDue.Text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68301BC7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8A6840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End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</w:p>
    <w:p w14:paraId="4724A9A2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8C8D8E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6455">
        <w:rPr>
          <w:rFonts w:ascii="Consolas" w:hAnsi="Consolas" w:cs="Consolas"/>
          <w:color w:val="0000FF"/>
          <w:sz w:val="19"/>
          <w:szCs w:val="19"/>
        </w:rPr>
        <w:t>Private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Sub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GroupBox1_Enter(sender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455">
        <w:rPr>
          <w:rFonts w:ascii="Consolas" w:hAnsi="Consolas" w:cs="Consolas"/>
          <w:color w:val="0000FF"/>
          <w:sz w:val="19"/>
          <w:szCs w:val="19"/>
        </w:rPr>
        <w:t>Object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886455">
        <w:rPr>
          <w:rFonts w:ascii="Consolas" w:hAnsi="Consolas" w:cs="Consolas"/>
          <w:color w:val="0000FF"/>
          <w:sz w:val="19"/>
          <w:szCs w:val="19"/>
        </w:rPr>
        <w:t>As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886455">
        <w:rPr>
          <w:rFonts w:ascii="Consolas" w:hAnsi="Consolas" w:cs="Consolas"/>
          <w:color w:val="0000FF"/>
          <w:sz w:val="19"/>
          <w:szCs w:val="19"/>
        </w:rPr>
        <w:t>Handles</w:t>
      </w:r>
      <w:r w:rsidRPr="00886455">
        <w:rPr>
          <w:rFonts w:ascii="Consolas" w:hAnsi="Consolas" w:cs="Consolas"/>
          <w:color w:val="000000"/>
          <w:sz w:val="19"/>
          <w:szCs w:val="19"/>
        </w:rPr>
        <w:t xml:space="preserve"> GroupBox1.Enter</w:t>
      </w:r>
    </w:p>
    <w:p w14:paraId="7F1F7B6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tbSubTotal.Text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75CDA05D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C8E057F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tbSalesTax.Text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1F75C0C4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370DAC6" w14:textId="77777777" w:rsidR="00886455" w:rsidRPr="00886455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    tbTotalDue.Text = </w:t>
      </w:r>
      <w:r w:rsidRPr="00886455">
        <w:rPr>
          <w:rFonts w:ascii="Consolas" w:hAnsi="Consolas" w:cs="Consolas"/>
          <w:color w:val="A31515"/>
          <w:sz w:val="19"/>
          <w:szCs w:val="19"/>
        </w:rPr>
        <w:t>" "</w:t>
      </w:r>
    </w:p>
    <w:p w14:paraId="1B85A0EB" w14:textId="77777777" w:rsidR="00886455" w:rsidRPr="007464B1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864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707B19AE" w14:textId="77777777" w:rsidR="00886455" w:rsidRPr="007464B1" w:rsidRDefault="00886455" w:rsidP="00886455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Class</w:t>
      </w:r>
    </w:p>
    <w:p w14:paraId="3A09C3BB" w14:textId="62C8779E" w:rsidR="00A1766E" w:rsidRDefault="00886455">
      <w:pPr>
        <w:suppressAutoHyphens w:val="0"/>
      </w:pPr>
      <w:r>
        <w:br w:type="page"/>
      </w:r>
      <w:r w:rsidR="00A1766E">
        <w:rPr>
          <w:noProof/>
        </w:rPr>
        <w:lastRenderedPageBreak/>
        <w:drawing>
          <wp:inline distT="0" distB="0" distL="0" distR="0" wp14:anchorId="3FA1DEEF" wp14:editId="314CA3D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66E">
        <w:br w:type="page"/>
      </w:r>
    </w:p>
    <w:p w14:paraId="2579C982" w14:textId="059D4619" w:rsidR="00886455" w:rsidRDefault="00886455">
      <w:pPr>
        <w:suppressAutoHyphens w:val="0"/>
      </w:pPr>
    </w:p>
    <w:p w14:paraId="2CF6E385" w14:textId="77777777" w:rsidR="00A206B4" w:rsidRDefault="00A206B4" w:rsidP="00435B8B">
      <w:pPr>
        <w:pStyle w:val="NoSpacing"/>
      </w:pPr>
    </w:p>
    <w:p w14:paraId="156D40A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'Name:      Mats Project</w:t>
      </w:r>
    </w:p>
    <w:p w14:paraId="1B55C76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'Purpose:   Show prices for Mats</w:t>
      </w:r>
    </w:p>
    <w:p w14:paraId="44D026A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'Programer: Bailey Nichols on 4/7/2022</w:t>
      </w:r>
    </w:p>
    <w:p w14:paraId="00683CF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9F6ED0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F0DD1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35ED3F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FF"/>
          <w:sz w:val="19"/>
          <w:szCs w:val="19"/>
        </w:rPr>
        <w:t>Public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Class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2B91AF"/>
          <w:sz w:val="19"/>
          <w:szCs w:val="19"/>
        </w:rPr>
        <w:t>MainForm</w:t>
      </w:r>
    </w:p>
    <w:p w14:paraId="27F7447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btnCalc_Click(sender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btnCalc.Click</w:t>
      </w:r>
    </w:p>
    <w:p w14:paraId="540A3B8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Dim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Decimal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799BF7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5439B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rbStandard.Checked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4A37CFE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+ 99</w:t>
      </w:r>
    </w:p>
    <w:p w14:paraId="5A2F3B9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610CE61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E3037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rbDeluxe.Checked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0E08347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+ 129</w:t>
      </w:r>
    </w:p>
    <w:p w14:paraId="6BD24D7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7DF3A97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7B8702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rbPremium.Checked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49B2634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+ 179</w:t>
      </w:r>
    </w:p>
    <w:p w14:paraId="5B96701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35579E3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5C843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rbRed.Checked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6149C1B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+ 10</w:t>
      </w:r>
    </w:p>
    <w:p w14:paraId="659A8F0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756E0D2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FB9CE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rbPink.Checked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64BF675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+ 15</w:t>
      </w:r>
    </w:p>
    <w:p w14:paraId="1DEC668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1124F39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1A1154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cbFoldable.Checked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2BBA64E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price = price + 25</w:t>
      </w:r>
    </w:p>
    <w:p w14:paraId="28BE453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2672318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5E242F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tbPrice.Text = price.ToString(</w:t>
      </w:r>
      <w:r w:rsidRPr="007464B1">
        <w:rPr>
          <w:rFonts w:ascii="Consolas" w:hAnsi="Consolas" w:cs="Consolas"/>
          <w:color w:val="A31515"/>
          <w:sz w:val="19"/>
          <w:szCs w:val="19"/>
        </w:rPr>
        <w:t>"c"</w:t>
      </w:r>
      <w:r w:rsidRPr="007464B1">
        <w:rPr>
          <w:rFonts w:ascii="Consolas" w:hAnsi="Consolas" w:cs="Consolas"/>
          <w:color w:val="000000"/>
          <w:sz w:val="19"/>
          <w:szCs w:val="19"/>
        </w:rPr>
        <w:t>)</w:t>
      </w:r>
    </w:p>
    <w:p w14:paraId="542F9F1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41F66F3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615B6F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A18489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GroupBox1_Enter(sender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GroupBox1.Enter</w:t>
      </w:r>
    </w:p>
    <w:p w14:paraId="00A4B6A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tbPrice.Text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 "</w:t>
      </w:r>
    </w:p>
    <w:p w14:paraId="4A00AFB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1761C10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37A5D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GroupBox2_Enter(sender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GroupBox2.Enter</w:t>
      </w:r>
    </w:p>
    <w:p w14:paraId="1DE17FE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tbPrice.Text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 "</w:t>
      </w:r>
    </w:p>
    <w:p w14:paraId="6EF451C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2DF2141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AFA67B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368ABE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btnExit_Click(sender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btnExit.Click</w:t>
      </w:r>
    </w:p>
    <w:p w14:paraId="51974BA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 w:rsidRPr="007464B1">
        <w:rPr>
          <w:rFonts w:ascii="Consolas" w:hAnsi="Consolas" w:cs="Consolas"/>
          <w:color w:val="A31515"/>
          <w:sz w:val="19"/>
          <w:szCs w:val="19"/>
        </w:rPr>
        <w:t>"Are you sure you want to quit ? "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464B1">
        <w:rPr>
          <w:rFonts w:ascii="Consolas" w:hAnsi="Consolas" w:cs="Consolas"/>
          <w:color w:val="A31515"/>
          <w:sz w:val="19"/>
          <w:szCs w:val="19"/>
        </w:rPr>
        <w:t>"Exit ?"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MessageBoxButtons.OKCancel)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343F23B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</w:p>
    <w:p w14:paraId="754AAEB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4D1ED23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3273797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308DE19" w14:textId="2D19A4F6" w:rsidR="00A1766E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Class</w:t>
      </w:r>
    </w:p>
    <w:p w14:paraId="4BDA316E" w14:textId="7F5360D0" w:rsidR="00A1766E" w:rsidRDefault="00A1766E">
      <w:pPr>
        <w:suppressAutoHyphens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B607B8" wp14:editId="478EA7F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7A2D0B5B" w14:textId="468B3566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204D7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'Name:      Translator Project</w:t>
      </w:r>
    </w:p>
    <w:p w14:paraId="28493A2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'Purpose:   Show Translations of family members in french, italian, and spanish</w:t>
      </w:r>
    </w:p>
    <w:p w14:paraId="1C49D00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8000"/>
          <w:sz w:val="19"/>
          <w:szCs w:val="19"/>
        </w:rPr>
        <w:t>'Programer: Bailey Nichols on 4/7/2022</w:t>
      </w:r>
    </w:p>
    <w:p w14:paraId="56BE63C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1077F5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7AD44E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FF"/>
          <w:sz w:val="19"/>
          <w:szCs w:val="19"/>
        </w:rPr>
        <w:t>Public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Class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2B91AF"/>
          <w:sz w:val="19"/>
          <w:szCs w:val="19"/>
        </w:rPr>
        <w:t>MainForm</w:t>
      </w:r>
    </w:p>
    <w:p w14:paraId="4D3A693A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E3BF3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02AB4E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16C118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E89C8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doit0()</w:t>
      </w:r>
    </w:p>
    <w:p w14:paraId="1BC94A3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0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rbMom.Checked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14303CA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"Mere"</w:t>
      </w:r>
    </w:p>
    <w:p w14:paraId="1992A58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29E44ED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36B11CB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0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rbDad.Checked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43A7826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"Pere"</w:t>
      </w:r>
    </w:p>
    <w:p w14:paraId="0C4389A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1604C7C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6FE2C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6F5C81FA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0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rbBro.Checked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4AF333C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"Frere"</w:t>
      </w:r>
    </w:p>
    <w:p w14:paraId="6F17338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6820F67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539C426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0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rbSis.Checked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2CACE12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"Soeur"</w:t>
      </w:r>
    </w:p>
    <w:p w14:paraId="7F459C2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2C849D5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94371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2F135C0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4BF5D2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C647EE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doit1()</w:t>
      </w:r>
    </w:p>
    <w:p w14:paraId="0664209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A42B95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CDF85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1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rbMom.Checked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04BC9CAA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"Madre"</w:t>
      </w:r>
    </w:p>
    <w:p w14:paraId="52D2D9D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7DFBA36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9B9B81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1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rbDad.Checked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24D8DB7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"Padre"</w:t>
      </w:r>
    </w:p>
    <w:p w14:paraId="2E68678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7657A2B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B09508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1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rbBro.Checked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4F63C23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"Fratello"</w:t>
      </w:r>
    </w:p>
    <w:p w14:paraId="411F343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6521FEB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356DD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1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rbSis.Checked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70C30C1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"Sorella"</w:t>
      </w:r>
    </w:p>
    <w:p w14:paraId="05B3E9C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621B86D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510343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69AF89C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E457DC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AF7C12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doit2()</w:t>
      </w:r>
    </w:p>
    <w:p w14:paraId="2DBA621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251F38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2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rbMom.Checked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7CF886D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"Madre"</w:t>
      </w:r>
    </w:p>
    <w:p w14:paraId="6558D4A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1BE38EB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03E7FB1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2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rbDad.Checked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7597B88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"Padre"</w:t>
      </w:r>
    </w:p>
    <w:p w14:paraId="588F0ED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0338913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26C4C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665857DE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2FD25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2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rbBro.Checked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53A6172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"Hermano"</w:t>
      </w:r>
    </w:p>
    <w:p w14:paraId="25D2CCB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2304865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FA3574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</w:t>
      </w:r>
    </w:p>
    <w:p w14:paraId="38573EA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60BE8E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 = 2 </w:t>
      </w:r>
      <w:r w:rsidRPr="007464B1">
        <w:rPr>
          <w:rFonts w:ascii="Consolas" w:hAnsi="Consolas" w:cs="Consolas"/>
          <w:color w:val="0000FF"/>
          <w:sz w:val="19"/>
          <w:szCs w:val="19"/>
        </w:rPr>
        <w:t>And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rbSis.Checked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11F1F9E0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"Hermana"</w:t>
      </w:r>
    </w:p>
    <w:p w14:paraId="0B0BBCB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5C52ECF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745922E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A9C1491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0CDB7D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F12CA0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btnExit_Click(sender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btnExit.Click</w:t>
      </w:r>
    </w:p>
    <w:p w14:paraId="2EDCA856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 w:rsidRPr="007464B1">
        <w:rPr>
          <w:rFonts w:ascii="Consolas" w:hAnsi="Consolas" w:cs="Consolas"/>
          <w:color w:val="A31515"/>
          <w:sz w:val="19"/>
          <w:szCs w:val="19"/>
        </w:rPr>
        <w:t>"Are you sure you want to exit?"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464B1">
        <w:rPr>
          <w:rFonts w:ascii="Consolas" w:hAnsi="Consolas" w:cs="Consolas"/>
          <w:color w:val="A31515"/>
          <w:sz w:val="19"/>
          <w:szCs w:val="19"/>
        </w:rPr>
        <w:t>"Quit ? "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MessageBoxButtons.OKCancel) </w:t>
      </w:r>
      <w:r w:rsidRPr="007464B1">
        <w:rPr>
          <w:rFonts w:ascii="Consolas" w:hAnsi="Consolas" w:cs="Consolas"/>
          <w:color w:val="0000FF"/>
          <w:sz w:val="19"/>
          <w:szCs w:val="19"/>
        </w:rPr>
        <w:t>Then</w:t>
      </w:r>
    </w:p>
    <w:p w14:paraId="6232BD8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</w:p>
    <w:p w14:paraId="4F9D355D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If</w:t>
      </w:r>
    </w:p>
    <w:p w14:paraId="5D15046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0A56D889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0BDAF9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btTranslate_Click(sender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btTranslate.Click</w:t>
      </w:r>
    </w:p>
    <w:p w14:paraId="48056FE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doit0()</w:t>
      </w:r>
    </w:p>
    <w:p w14:paraId="13A287B3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doit1()</w:t>
      </w:r>
    </w:p>
    <w:p w14:paraId="5D3C99E5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doit2()</w:t>
      </w:r>
    </w:p>
    <w:p w14:paraId="78E8C50C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4DC5BEB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BEF1E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0C53193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FB14D7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gbEnglish_Enter(sender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gbEnglish.Enter</w:t>
      </w:r>
    </w:p>
    <w:p w14:paraId="3D5B6F5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""</w:t>
      </w:r>
    </w:p>
    <w:p w14:paraId="77CB6AE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51D0AA8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2C01FF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Private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cbList_SelectedIndexChanged(sender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Object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, e </w:t>
      </w:r>
      <w:r w:rsidRPr="007464B1">
        <w:rPr>
          <w:rFonts w:ascii="Consolas" w:hAnsi="Consolas" w:cs="Consolas"/>
          <w:color w:val="0000FF"/>
          <w:sz w:val="19"/>
          <w:szCs w:val="19"/>
        </w:rPr>
        <w:t>As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 w:rsidRPr="007464B1">
        <w:rPr>
          <w:rFonts w:ascii="Consolas" w:hAnsi="Consolas" w:cs="Consolas"/>
          <w:color w:val="0000FF"/>
          <w:sz w:val="19"/>
          <w:szCs w:val="19"/>
        </w:rPr>
        <w:t>Handles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cbList.SelectedIndexChanged</w:t>
      </w:r>
    </w:p>
    <w:p w14:paraId="2C556982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    lblTranslate.Text = </w:t>
      </w:r>
      <w:r w:rsidRPr="007464B1">
        <w:rPr>
          <w:rFonts w:ascii="Consolas" w:hAnsi="Consolas" w:cs="Consolas"/>
          <w:color w:val="A31515"/>
          <w:sz w:val="19"/>
          <w:szCs w:val="19"/>
        </w:rPr>
        <w:t>""</w:t>
      </w:r>
    </w:p>
    <w:p w14:paraId="63BD59D8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Sub</w:t>
      </w:r>
    </w:p>
    <w:p w14:paraId="722CA774" w14:textId="77777777" w:rsidR="007464B1" w:rsidRPr="007464B1" w:rsidRDefault="007464B1" w:rsidP="007464B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464B1">
        <w:rPr>
          <w:rFonts w:ascii="Consolas" w:hAnsi="Consolas" w:cs="Consolas"/>
          <w:color w:val="0000FF"/>
          <w:sz w:val="19"/>
          <w:szCs w:val="19"/>
        </w:rPr>
        <w:t>End</w:t>
      </w:r>
      <w:r w:rsidRPr="00746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B1">
        <w:rPr>
          <w:rFonts w:ascii="Consolas" w:hAnsi="Consolas" w:cs="Consolas"/>
          <w:color w:val="0000FF"/>
          <w:sz w:val="19"/>
          <w:szCs w:val="19"/>
        </w:rPr>
        <w:t>Class</w:t>
      </w:r>
    </w:p>
    <w:p w14:paraId="4AD05D5B" w14:textId="6A98ECD6" w:rsidR="00A206B4" w:rsidRDefault="00A1766E" w:rsidP="00435B8B">
      <w:pPr>
        <w:pStyle w:val="NoSpacing"/>
      </w:pPr>
      <w:r>
        <w:rPr>
          <w:noProof/>
        </w:rPr>
        <w:lastRenderedPageBreak/>
        <w:drawing>
          <wp:inline distT="0" distB="0" distL="0" distR="0" wp14:anchorId="22F7629F" wp14:editId="37A5B1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6B4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21FD" w14:textId="77777777" w:rsidR="00927C2A" w:rsidRDefault="00927C2A">
      <w:pPr>
        <w:spacing w:line="240" w:lineRule="auto"/>
      </w:pPr>
      <w:r>
        <w:separator/>
      </w:r>
    </w:p>
  </w:endnote>
  <w:endnote w:type="continuationSeparator" w:id="0">
    <w:p w14:paraId="16AE1E69" w14:textId="77777777" w:rsidR="00927C2A" w:rsidRDefault="00927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3470" w14:textId="77777777" w:rsidR="00927C2A" w:rsidRDefault="00927C2A">
      <w:pPr>
        <w:spacing w:line="240" w:lineRule="auto"/>
      </w:pPr>
      <w:r>
        <w:separator/>
      </w:r>
    </w:p>
  </w:footnote>
  <w:footnote w:type="continuationSeparator" w:id="0">
    <w:p w14:paraId="58AF065A" w14:textId="77777777" w:rsidR="00927C2A" w:rsidRDefault="00927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C93E" w14:textId="515CDE86" w:rsidR="00E614DD" w:rsidRDefault="00886455">
    <w:pPr>
      <w:pStyle w:val="Header"/>
    </w:pPr>
    <w:r>
      <w:t>Nichols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CBD2" w14:textId="60B86A66" w:rsidR="00E614DD" w:rsidRDefault="00435B8B">
    <w:pPr>
      <w:pStyle w:val="Header"/>
    </w:pPr>
    <w:r>
      <w:t>Nichols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50254133">
    <w:abstractNumId w:val="9"/>
  </w:num>
  <w:num w:numId="2" w16cid:durableId="2100592438">
    <w:abstractNumId w:val="7"/>
  </w:num>
  <w:num w:numId="3" w16cid:durableId="1639720520">
    <w:abstractNumId w:val="6"/>
  </w:num>
  <w:num w:numId="4" w16cid:durableId="2031443642">
    <w:abstractNumId w:val="5"/>
  </w:num>
  <w:num w:numId="5" w16cid:durableId="1511992238">
    <w:abstractNumId w:val="4"/>
  </w:num>
  <w:num w:numId="6" w16cid:durableId="273097066">
    <w:abstractNumId w:val="8"/>
  </w:num>
  <w:num w:numId="7" w16cid:durableId="1065765359">
    <w:abstractNumId w:val="3"/>
  </w:num>
  <w:num w:numId="8" w16cid:durableId="360975445">
    <w:abstractNumId w:val="2"/>
  </w:num>
  <w:num w:numId="9" w16cid:durableId="1305507374">
    <w:abstractNumId w:val="1"/>
  </w:num>
  <w:num w:numId="10" w16cid:durableId="1191451030">
    <w:abstractNumId w:val="0"/>
  </w:num>
  <w:num w:numId="11" w16cid:durableId="1019701547">
    <w:abstractNumId w:val="12"/>
  </w:num>
  <w:num w:numId="12" w16cid:durableId="21907472">
    <w:abstractNumId w:val="17"/>
  </w:num>
  <w:num w:numId="13" w16cid:durableId="1746603536">
    <w:abstractNumId w:val="18"/>
  </w:num>
  <w:num w:numId="14" w16cid:durableId="188834511">
    <w:abstractNumId w:val="14"/>
  </w:num>
  <w:num w:numId="15" w16cid:durableId="147402812">
    <w:abstractNumId w:val="20"/>
  </w:num>
  <w:num w:numId="16" w16cid:durableId="7933">
    <w:abstractNumId w:val="16"/>
  </w:num>
  <w:num w:numId="17" w16cid:durableId="1063673156">
    <w:abstractNumId w:val="11"/>
  </w:num>
  <w:num w:numId="18" w16cid:durableId="1486773478">
    <w:abstractNumId w:val="10"/>
  </w:num>
  <w:num w:numId="19" w16cid:durableId="845099683">
    <w:abstractNumId w:val="15"/>
  </w:num>
  <w:num w:numId="20" w16cid:durableId="1120493752">
    <w:abstractNumId w:val="21"/>
  </w:num>
  <w:num w:numId="21" w16cid:durableId="1588073168">
    <w:abstractNumId w:val="13"/>
  </w:num>
  <w:num w:numId="22" w16cid:durableId="5722006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8B"/>
    <w:rsid w:val="00040CBB"/>
    <w:rsid w:val="000B78C8"/>
    <w:rsid w:val="001463B2"/>
    <w:rsid w:val="001F62C0"/>
    <w:rsid w:val="00245E02"/>
    <w:rsid w:val="00353B66"/>
    <w:rsid w:val="00435B8B"/>
    <w:rsid w:val="004A2675"/>
    <w:rsid w:val="004F7139"/>
    <w:rsid w:val="00587E58"/>
    <w:rsid w:val="005A6769"/>
    <w:rsid w:val="00691EC1"/>
    <w:rsid w:val="007464B1"/>
    <w:rsid w:val="007C53FB"/>
    <w:rsid w:val="00886455"/>
    <w:rsid w:val="008B7D18"/>
    <w:rsid w:val="008F1F97"/>
    <w:rsid w:val="008F4052"/>
    <w:rsid w:val="00927C2A"/>
    <w:rsid w:val="009D4EB3"/>
    <w:rsid w:val="00A1766E"/>
    <w:rsid w:val="00A206B4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62D5"/>
  <w15:chartTrackingRefBased/>
  <w15:docId w15:val="{21982472-94BD-4238-B9CF-333CA60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y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7A80764B8C47A5360ADD6267F5F8" ma:contentTypeVersion="2" ma:contentTypeDescription="Create a new document." ma:contentTypeScope="" ma:versionID="e6d7f1c4d5f04bdcb20dde8c51603116">
  <xsd:schema xmlns:xsd="http://www.w3.org/2001/XMLSchema" xmlns:xs="http://www.w3.org/2001/XMLSchema" xmlns:p="http://schemas.microsoft.com/office/2006/metadata/properties" xmlns:ns3="36cbd73e-ff80-49df-a854-44a65a869d01" targetNamespace="http://schemas.microsoft.com/office/2006/metadata/properties" ma:root="true" ma:fieldsID="afb5f2d15791c5faeda0e09aea08ada1" ns3:_="">
    <xsd:import namespace="36cbd73e-ff80-49df-a854-44a65a869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bd73e-ff80-49df-a854-44a65a869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2D4A-F20C-45DD-80F5-CEC9208C0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DBAA7-EEE0-42CA-BC22-A8C52C552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bd73e-ff80-49df-a854-44a65a869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74533-F63F-45DE-878B-56242D9E9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</TotalTime>
  <Pages>8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nichols</dc:creator>
  <cp:keywords/>
  <dc:description/>
  <cp:lastModifiedBy>Bailey Nichols</cp:lastModifiedBy>
  <cp:revision>5</cp:revision>
  <dcterms:created xsi:type="dcterms:W3CDTF">2022-04-07T21:38:00Z</dcterms:created>
  <dcterms:modified xsi:type="dcterms:W3CDTF">2022-04-07T22:01:00Z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0x010100658F7A80764B8C47A5360ADD6267F5F8</vt:lpwstr>
  </property>
</Properties>
</file>